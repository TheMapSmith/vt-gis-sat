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CE" w:rsidRDefault="006C7621">
      <w:r>
        <w:t>Design Studio Agenda:</w:t>
      </w:r>
    </w:p>
    <w:p w:rsidR="006C7621" w:rsidRDefault="006C7621" w:rsidP="006C7621">
      <w:r>
        <w:t>Draft Agenda:</w:t>
      </w:r>
    </w:p>
    <w:p w:rsidR="006C7621" w:rsidRDefault="006C7621" w:rsidP="006C7621"/>
    <w:p w:rsidR="006C7621" w:rsidRDefault="006C7621" w:rsidP="006C7621">
      <w:r>
        <w:t>9:00 AM – Introduction</w:t>
      </w:r>
    </w:p>
    <w:p w:rsidR="006C7621" w:rsidRDefault="006C7621" w:rsidP="006C7621"/>
    <w:p w:rsidR="006C7621" w:rsidRDefault="006C7621" w:rsidP="006C7621">
      <w:r>
        <w:t>9:15 AM – Explain and Define Personas</w:t>
      </w:r>
    </w:p>
    <w:p w:rsidR="006C7621" w:rsidRDefault="006C7621" w:rsidP="006C7621"/>
    <w:p w:rsidR="006C7621" w:rsidRDefault="006C7621" w:rsidP="006C7621">
      <w:r>
        <w:t>9:45 – Split into Groups, Explain User Stories, Define User Stories (15 min)</w:t>
      </w:r>
    </w:p>
    <w:p w:rsidR="006C7621" w:rsidRDefault="006C7621" w:rsidP="006C7621">
      <w:r>
        <w:tab/>
        <w:t>~3 people per group, 4 to 5 groups</w:t>
      </w:r>
    </w:p>
    <w:p w:rsidR="006C7621" w:rsidRDefault="006C7621" w:rsidP="006C7621"/>
    <w:p w:rsidR="006C7621" w:rsidRDefault="006C7621" w:rsidP="006C7621">
      <w:r>
        <w:t>10:00 – Round 1 Design: Completely Individual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10:05 – Round 1 Pitch: Within Group (10 min)</w:t>
      </w:r>
    </w:p>
    <w:p w:rsidR="006C7621" w:rsidRDefault="006C7621" w:rsidP="006C7621">
      <w:r>
        <w:tab/>
        <w:t>1 min organization</w:t>
      </w:r>
    </w:p>
    <w:p w:rsidR="006C7621" w:rsidRDefault="006C7621" w:rsidP="006C7621">
      <w:pPr>
        <w:ind w:firstLine="720"/>
      </w:pPr>
      <w:r>
        <w:t>3 minutes each pitch (9 min total)</w:t>
      </w:r>
    </w:p>
    <w:p w:rsidR="006C7621" w:rsidRDefault="006C7621" w:rsidP="006C7621"/>
    <w:p w:rsidR="006C7621" w:rsidRDefault="006C7621" w:rsidP="006C7621">
      <w:r>
        <w:t>10:15 – Round 1 Critique: Within Group (15 min)</w:t>
      </w:r>
    </w:p>
    <w:p w:rsidR="006C7621" w:rsidRDefault="006C7621" w:rsidP="006C7621">
      <w:r>
        <w:tab/>
        <w:t>3 min organization</w:t>
      </w:r>
    </w:p>
    <w:p w:rsidR="006C7621" w:rsidRDefault="006C7621" w:rsidP="006C7621">
      <w:r>
        <w:tab/>
        <w:t>2 minutes each critique each pitch (12 min total-4 min per person)</w:t>
      </w:r>
    </w:p>
    <w:p w:rsidR="006C7621" w:rsidRDefault="006C7621" w:rsidP="006C7621"/>
    <w:p w:rsidR="006C7621" w:rsidRDefault="006C7621" w:rsidP="006C7621">
      <w:r>
        <w:t>10:30 – Reorganize/Explain Round 2 (5 min)</w:t>
      </w:r>
    </w:p>
    <w:p w:rsidR="006C7621" w:rsidRDefault="006C7621" w:rsidP="006C7621"/>
    <w:p w:rsidR="006C7621" w:rsidRDefault="006C7621" w:rsidP="006C7621">
      <w:r>
        <w:t>10:35 – Round 2 Design: Individual + Steal and idea from someone else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10:40 – Round 2 Pitch: Within Group (10 min)</w:t>
      </w:r>
    </w:p>
    <w:p w:rsidR="006C7621" w:rsidRDefault="006C7621" w:rsidP="006C7621">
      <w:r>
        <w:tab/>
        <w:t>1 min organization</w:t>
      </w:r>
    </w:p>
    <w:p w:rsidR="006C7621" w:rsidRDefault="006C7621" w:rsidP="006C7621">
      <w:r>
        <w:tab/>
        <w:t>3 min each pitch (9 min total)</w:t>
      </w:r>
    </w:p>
    <w:p w:rsidR="006C7621" w:rsidRDefault="006C7621" w:rsidP="006C7621"/>
    <w:p w:rsidR="006C7621" w:rsidRDefault="006C7621" w:rsidP="006C7621">
      <w:r>
        <w:t>10:50 – Round 2 Critique: Within Group (15 min)</w:t>
      </w:r>
    </w:p>
    <w:p w:rsidR="006C7621" w:rsidRDefault="006C7621" w:rsidP="006C7621">
      <w:r>
        <w:tab/>
        <w:t xml:space="preserve">3 min organization </w:t>
      </w:r>
    </w:p>
    <w:p w:rsidR="006C7621" w:rsidRDefault="006C7621" w:rsidP="006C7621">
      <w:r>
        <w:tab/>
        <w:t>2 minutes each critique each pitch (12 min total-4 min per person)</w:t>
      </w:r>
    </w:p>
    <w:p w:rsidR="006C7621" w:rsidRDefault="006C7621" w:rsidP="006C7621"/>
    <w:p w:rsidR="006C7621" w:rsidRDefault="006C7621" w:rsidP="006C7621">
      <w:r>
        <w:t>11:05 – Reorganize/Explain Round 3 (5 min)</w:t>
      </w:r>
    </w:p>
    <w:p w:rsidR="006C7621" w:rsidRDefault="006C7621" w:rsidP="006C7621"/>
    <w:p w:rsidR="006C7621" w:rsidRDefault="006C7621" w:rsidP="006C7621">
      <w:r>
        <w:t>11:10 – Round 3 Design: Group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11:15 – Round 3 Pitch: As a group to the other groups (20 min)</w:t>
      </w:r>
    </w:p>
    <w:p w:rsidR="006C7621" w:rsidRDefault="006C7621" w:rsidP="006C7621">
      <w:r>
        <w:tab/>
        <w:t>5 min organization</w:t>
      </w:r>
    </w:p>
    <w:p w:rsidR="006C7621" w:rsidRDefault="006C7621" w:rsidP="006C7621">
      <w:r>
        <w:tab/>
        <w:t>3 min each pitch (15 min total if 5 groups)</w:t>
      </w:r>
    </w:p>
    <w:p w:rsidR="006C7621" w:rsidRDefault="006C7621" w:rsidP="006C7621"/>
    <w:p w:rsidR="006C7621" w:rsidRDefault="006C7621" w:rsidP="006C7621">
      <w:r>
        <w:t>11:35 – Round 3 Critique: As a group to each other group (45 min)</w:t>
      </w:r>
    </w:p>
    <w:p w:rsidR="006C7621" w:rsidRDefault="006C7621" w:rsidP="006C7621">
      <w:r>
        <w:tab/>
        <w:t>5 min to discuss within your group what you like/dislike about each other one</w:t>
      </w:r>
    </w:p>
    <w:p w:rsidR="006C7621" w:rsidRDefault="006C7621" w:rsidP="006C7621">
      <w:r>
        <w:tab/>
        <w:t>2 min/critique/pitch (40 min total - 8 min per group)</w:t>
      </w:r>
    </w:p>
    <w:p w:rsidR="006C7621" w:rsidRDefault="006C7621" w:rsidP="006C7621"/>
    <w:p w:rsidR="006C7621" w:rsidRDefault="006C7621" w:rsidP="006C7621">
      <w:r>
        <w:t>12:20 – Review (10 min)</w:t>
      </w:r>
    </w:p>
    <w:p w:rsidR="006C7621" w:rsidRDefault="006C7621" w:rsidP="006C7621"/>
    <w:p w:rsidR="006C7621" w:rsidRDefault="006C7621" w:rsidP="006C7621">
      <w:r>
        <w:t>12:30 – Lunch (30 min)</w:t>
      </w:r>
    </w:p>
    <w:p w:rsidR="006C7621" w:rsidRDefault="006C7621" w:rsidP="006C7621"/>
    <w:p w:rsidR="006C7621" w:rsidRDefault="006C7621" w:rsidP="006C7621">
      <w:r>
        <w:t>1:00 – Reconvene (10 min)</w:t>
      </w:r>
    </w:p>
    <w:p w:rsidR="006C7621" w:rsidRDefault="006C7621" w:rsidP="006C7621"/>
    <w:p w:rsidR="006C7621" w:rsidRDefault="006C7621" w:rsidP="006C7621">
      <w:r>
        <w:t>1:10 – Switch groups &amp; personas, define user stories (15 min)</w:t>
      </w:r>
    </w:p>
    <w:p w:rsidR="006C7621" w:rsidRDefault="006C7621" w:rsidP="006C7621"/>
    <w:p w:rsidR="006C7621" w:rsidRDefault="006C7621" w:rsidP="006C7621">
      <w:r>
        <w:t>1:25 – Round 1 Design: Completely Individual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1:30 – Round 1 Pitch: Within Group (10 min)</w:t>
      </w:r>
    </w:p>
    <w:p w:rsidR="006C7621" w:rsidRDefault="006C7621" w:rsidP="006C7621">
      <w:r>
        <w:tab/>
        <w:t>1 min organization</w:t>
      </w:r>
    </w:p>
    <w:p w:rsidR="006C7621" w:rsidRDefault="006C7621" w:rsidP="006C7621">
      <w:pPr>
        <w:ind w:firstLine="720"/>
      </w:pPr>
      <w:r>
        <w:t>3 minutes each pitch (9 min total)</w:t>
      </w:r>
    </w:p>
    <w:p w:rsidR="006C7621" w:rsidRDefault="006C7621" w:rsidP="006C7621"/>
    <w:p w:rsidR="006C7621" w:rsidRDefault="006C7621" w:rsidP="006C7621">
      <w:r>
        <w:t>1:40 – Round 1 Critique: Within Group (15 min)</w:t>
      </w:r>
    </w:p>
    <w:p w:rsidR="006C7621" w:rsidRDefault="006C7621" w:rsidP="006C7621">
      <w:r>
        <w:tab/>
        <w:t>3 min organization</w:t>
      </w:r>
    </w:p>
    <w:p w:rsidR="006C7621" w:rsidRDefault="006C7621" w:rsidP="006C7621">
      <w:r>
        <w:tab/>
        <w:t>2 minutes each critique each pitch (12 min total-4 min per person)</w:t>
      </w:r>
    </w:p>
    <w:p w:rsidR="006C7621" w:rsidRDefault="006C7621" w:rsidP="006C7621"/>
    <w:p w:rsidR="006C7621" w:rsidRDefault="006C7621" w:rsidP="006C7621">
      <w:r>
        <w:t>1:55 – Reorganize/Explain Round 2 (5 min)</w:t>
      </w:r>
    </w:p>
    <w:p w:rsidR="006C7621" w:rsidRDefault="006C7621" w:rsidP="006C7621"/>
    <w:p w:rsidR="006C7621" w:rsidRDefault="006C7621" w:rsidP="006C7621">
      <w:r>
        <w:t>2:00 – Round 2 Design: Individual + Steal and idea from someone else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2:05 – Round 2 Pitch: Within Group (10 min)</w:t>
      </w:r>
    </w:p>
    <w:p w:rsidR="006C7621" w:rsidRDefault="006C7621" w:rsidP="006C7621">
      <w:r>
        <w:tab/>
        <w:t>1 min organization</w:t>
      </w:r>
    </w:p>
    <w:p w:rsidR="006C7621" w:rsidRDefault="006C7621" w:rsidP="006C7621">
      <w:r>
        <w:tab/>
        <w:t>3 min each pitch (9 min total)</w:t>
      </w:r>
    </w:p>
    <w:p w:rsidR="006C7621" w:rsidRDefault="006C7621" w:rsidP="006C7621"/>
    <w:p w:rsidR="006C7621" w:rsidRDefault="006C7621" w:rsidP="006C7621">
      <w:r>
        <w:t>2:15 – Round 2 Critique: Within Group (15 min)</w:t>
      </w:r>
    </w:p>
    <w:p w:rsidR="006C7621" w:rsidRDefault="006C7621" w:rsidP="006C7621">
      <w:r>
        <w:tab/>
        <w:t xml:space="preserve">3 min organization </w:t>
      </w:r>
    </w:p>
    <w:p w:rsidR="006C7621" w:rsidRDefault="006C7621" w:rsidP="006C7621">
      <w:r>
        <w:tab/>
        <w:t>2 minutes each critique each pitch (12 min total-4 min per person)</w:t>
      </w:r>
    </w:p>
    <w:p w:rsidR="006C7621" w:rsidRDefault="006C7621" w:rsidP="006C7621"/>
    <w:p w:rsidR="006C7621" w:rsidRDefault="006C7621" w:rsidP="006C7621">
      <w:r>
        <w:t>2:30 – Reorganize/Explain Round 3 (5 min)</w:t>
      </w:r>
    </w:p>
    <w:p w:rsidR="006C7621" w:rsidRDefault="006C7621" w:rsidP="006C7621"/>
    <w:p w:rsidR="006C7621" w:rsidRDefault="006C7621" w:rsidP="006C7621">
      <w:r>
        <w:t>2:35 – Round 3 Design: Group (5 min)</w:t>
      </w:r>
    </w:p>
    <w:p w:rsidR="006C7621" w:rsidRDefault="006C7621" w:rsidP="006C7621">
      <w:r>
        <w:tab/>
        <w:t>5 min, 6-8 designs</w:t>
      </w:r>
    </w:p>
    <w:p w:rsidR="006C7621" w:rsidRDefault="006C7621" w:rsidP="006C7621"/>
    <w:p w:rsidR="006C7621" w:rsidRDefault="006C7621" w:rsidP="006C7621">
      <w:r>
        <w:t>2:40 – Round 3 Pitch: As a group to the other groups (20 min)</w:t>
      </w:r>
    </w:p>
    <w:p w:rsidR="006C7621" w:rsidRDefault="006C7621" w:rsidP="006C7621">
      <w:r>
        <w:tab/>
        <w:t>5 min organization</w:t>
      </w:r>
    </w:p>
    <w:p w:rsidR="006C7621" w:rsidRDefault="006C7621" w:rsidP="006C7621">
      <w:r>
        <w:tab/>
        <w:t>3 min each pitch (15 min total if 5 groups)</w:t>
      </w:r>
    </w:p>
    <w:p w:rsidR="006C7621" w:rsidRDefault="006C7621" w:rsidP="006C7621"/>
    <w:p w:rsidR="006C7621" w:rsidRDefault="006C7621" w:rsidP="006C7621">
      <w:r>
        <w:t>3:00 – Round 3 Critique: As a group to each other group (45 min)</w:t>
      </w:r>
    </w:p>
    <w:p w:rsidR="006C7621" w:rsidRDefault="006C7621" w:rsidP="006C7621">
      <w:r>
        <w:tab/>
        <w:t>5 min to discuss within your group what you like/dislike about each other one</w:t>
      </w:r>
    </w:p>
    <w:p w:rsidR="006C7621" w:rsidRDefault="006C7621" w:rsidP="006C7621">
      <w:r>
        <w:tab/>
        <w:t>2 min/critique/pitch (40 min total - 8 min per group)</w:t>
      </w:r>
    </w:p>
    <w:p w:rsidR="006C7621" w:rsidRDefault="006C7621" w:rsidP="006C7621"/>
    <w:p w:rsidR="006C7621" w:rsidRDefault="006C7621" w:rsidP="006C7621">
      <w:r>
        <w:t xml:space="preserve">3:45 – Wrap it up and discuss </w:t>
      </w:r>
      <w:proofErr w:type="gramStart"/>
      <w:r>
        <w:t>peoples</w:t>
      </w:r>
      <w:proofErr w:type="gramEnd"/>
      <w:r>
        <w:t xml:space="preserve"> thoughts (15 min)</w:t>
      </w:r>
    </w:p>
    <w:p w:rsidR="006C7621" w:rsidRDefault="006C7621" w:rsidP="006C7621"/>
    <w:p w:rsidR="006C7621" w:rsidRDefault="006C7621" w:rsidP="006C7621">
      <w:r>
        <w:t>4:00 – End</w:t>
      </w:r>
    </w:p>
    <w:p w:rsidR="006C7621" w:rsidRDefault="006C7621">
      <w:bookmarkStart w:id="0" w:name="_GoBack"/>
      <w:bookmarkEnd w:id="0"/>
    </w:p>
    <w:sectPr w:rsidR="006C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21"/>
    <w:rsid w:val="00182ECE"/>
    <w:rsid w:val="006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3EF4-FB7A-4A86-9A78-34EBB6E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arm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Jonathan</dc:creator>
  <cp:keywords/>
  <dc:description/>
  <cp:lastModifiedBy>Farmer, Jonathan</cp:lastModifiedBy>
  <cp:revision>1</cp:revision>
  <dcterms:created xsi:type="dcterms:W3CDTF">2015-10-29T14:52:00Z</dcterms:created>
  <dcterms:modified xsi:type="dcterms:W3CDTF">2015-10-29T14:53:00Z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